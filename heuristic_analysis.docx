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86DEEF" w14:textId="4FCD056E" w:rsidR="009C70E6" w:rsidRDefault="00E9534D">
      <w:pPr>
        <w:pStyle w:val="Subtitle"/>
      </w:pPr>
      <w:r>
        <w:t>Heuristic</w:t>
      </w:r>
      <w:r w:rsidR="002A78D9">
        <w:t xml:space="preserve"> Analysis</w:t>
      </w:r>
    </w:p>
    <w:p w14:paraId="07233B76" w14:textId="160CF2B5" w:rsidR="009C70E6" w:rsidRDefault="00E9534D">
      <w:pPr>
        <w:pStyle w:val="Title"/>
      </w:pPr>
      <w:r>
        <w:t>Isolation</w:t>
      </w:r>
    </w:p>
    <w:p w14:paraId="6DACE007" w14:textId="507D9F13" w:rsidR="009C70E6" w:rsidRDefault="002A78D9">
      <w:pPr>
        <w:pStyle w:val="Author"/>
      </w:pPr>
      <w:r>
        <w:t>Joe Chavez</w:t>
      </w:r>
    </w:p>
    <w:p w14:paraId="1C1B554C" w14:textId="77777777" w:rsidR="009C70E6" w:rsidRDefault="002620CC" w:rsidP="00C3727E">
      <w:pPr>
        <w:jc w:val="center"/>
      </w:pPr>
      <w:r>
        <w:rPr>
          <w:noProof/>
        </w:rPr>
        <w:drawing>
          <wp:inline distT="0" distB="0" distL="0" distR="0" wp14:anchorId="653BEFD0" wp14:editId="4FFAFB07">
            <wp:extent cx="3332559" cy="2818355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002040_96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2559" cy="281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3F5B0" w14:textId="43F8603B" w:rsidR="009C70E6" w:rsidRDefault="003A676B">
      <w:pPr>
        <w:pStyle w:val="Heading1"/>
      </w:pPr>
      <w:r>
        <w:t>Optimal Plan</w:t>
      </w:r>
    </w:p>
    <w:p w14:paraId="66CA3D8A" w14:textId="0AD4613A" w:rsidR="009C70E6" w:rsidRDefault="009C70E6" w:rsidP="00E064A3">
      <w:pPr>
        <w:pStyle w:val="ListBullet"/>
        <w:numPr>
          <w:ilvl w:val="0"/>
          <w:numId w:val="0"/>
        </w:numPr>
      </w:pPr>
    </w:p>
    <w:p w14:paraId="1A9A12C2" w14:textId="77777777" w:rsidR="004A71F4" w:rsidRDefault="004A71F4" w:rsidP="00E064A3">
      <w:pPr>
        <w:pStyle w:val="ListBullet"/>
        <w:numPr>
          <w:ilvl w:val="0"/>
          <w:numId w:val="0"/>
        </w:numPr>
      </w:pPr>
    </w:p>
    <w:p w14:paraId="23CE5486" w14:textId="77777777" w:rsidR="004A71F4" w:rsidRDefault="004A71F4" w:rsidP="00E064A3">
      <w:pPr>
        <w:pStyle w:val="ListBullet"/>
        <w:numPr>
          <w:ilvl w:val="0"/>
          <w:numId w:val="0"/>
        </w:numPr>
      </w:pPr>
    </w:p>
    <w:p w14:paraId="3D8D6D6D" w14:textId="672F7B25" w:rsidR="004A71F4" w:rsidRDefault="002F5B4A" w:rsidP="00E064A3">
      <w:pPr>
        <w:pStyle w:val="ListBullet"/>
        <w:numPr>
          <w:ilvl w:val="0"/>
          <w:numId w:val="0"/>
        </w:numPr>
        <w:rPr>
          <w:i/>
        </w:rPr>
      </w:pPr>
      <w:r w:rsidRPr="002F5B4A">
        <w:rPr>
          <w:i/>
        </w:rPr>
        <w:t>For each of your three custom heuristic functions, evaluate the performance of the heuristic using the included tournament.py script. Then write up a brief summary of your results, describing the performance of the agent using the different heuristic functions verbally and using appropriate visualizations.</w:t>
      </w:r>
    </w:p>
    <w:p w14:paraId="23943673" w14:textId="77777777" w:rsidR="002F5B4A" w:rsidRDefault="002F5B4A" w:rsidP="00E064A3">
      <w:pPr>
        <w:pStyle w:val="ListBullet"/>
        <w:numPr>
          <w:ilvl w:val="0"/>
          <w:numId w:val="0"/>
        </w:numPr>
      </w:pPr>
    </w:p>
    <w:p w14:paraId="07F9A4DC" w14:textId="77777777" w:rsidR="002F5B4A" w:rsidRPr="002F5B4A" w:rsidRDefault="002F5B4A" w:rsidP="00E064A3">
      <w:pPr>
        <w:pStyle w:val="ListBullet"/>
        <w:numPr>
          <w:ilvl w:val="0"/>
          <w:numId w:val="0"/>
        </w:numPr>
      </w:pPr>
      <w:bookmarkStart w:id="0" w:name="_GoBack"/>
      <w:bookmarkEnd w:id="0"/>
    </w:p>
    <w:p w14:paraId="75ABB2C8" w14:textId="77777777" w:rsidR="004A71F4" w:rsidRDefault="004A71F4" w:rsidP="00E064A3">
      <w:pPr>
        <w:pStyle w:val="ListBullet"/>
        <w:numPr>
          <w:ilvl w:val="0"/>
          <w:numId w:val="0"/>
        </w:numPr>
      </w:pPr>
    </w:p>
    <w:p w14:paraId="56F687BC" w14:textId="77777777" w:rsidR="004A71F4" w:rsidRDefault="004A71F4" w:rsidP="00E064A3">
      <w:pPr>
        <w:pStyle w:val="ListBullet"/>
        <w:numPr>
          <w:ilvl w:val="0"/>
          <w:numId w:val="0"/>
        </w:numPr>
      </w:pPr>
    </w:p>
    <w:p w14:paraId="4AC2127C" w14:textId="77777777" w:rsidR="004A71F4" w:rsidRDefault="004A71F4" w:rsidP="00E064A3">
      <w:pPr>
        <w:pStyle w:val="ListBullet"/>
        <w:numPr>
          <w:ilvl w:val="0"/>
          <w:numId w:val="0"/>
        </w:numPr>
      </w:pPr>
    </w:p>
    <w:p w14:paraId="124BFB10" w14:textId="77777777" w:rsidR="004A71F4" w:rsidRDefault="004A71F4" w:rsidP="00E064A3">
      <w:pPr>
        <w:pStyle w:val="ListBullet"/>
        <w:numPr>
          <w:ilvl w:val="0"/>
          <w:numId w:val="0"/>
        </w:numPr>
      </w:pPr>
    </w:p>
    <w:p w14:paraId="07EB4A64" w14:textId="77777777" w:rsidR="004A71F4" w:rsidRDefault="004A71F4" w:rsidP="00E064A3">
      <w:pPr>
        <w:pStyle w:val="ListBullet"/>
        <w:numPr>
          <w:ilvl w:val="0"/>
          <w:numId w:val="0"/>
        </w:numPr>
      </w:pPr>
    </w:p>
    <w:p w14:paraId="68918CEE" w14:textId="77777777" w:rsidR="004A71F4" w:rsidRDefault="004A71F4" w:rsidP="00E064A3">
      <w:pPr>
        <w:pStyle w:val="ListBullet"/>
        <w:numPr>
          <w:ilvl w:val="0"/>
          <w:numId w:val="0"/>
        </w:numPr>
      </w:pPr>
    </w:p>
    <w:p w14:paraId="32D885EA" w14:textId="77777777" w:rsidR="004A71F4" w:rsidRDefault="004A71F4" w:rsidP="00E064A3">
      <w:pPr>
        <w:pStyle w:val="ListBullet"/>
        <w:numPr>
          <w:ilvl w:val="0"/>
          <w:numId w:val="0"/>
        </w:numPr>
      </w:pPr>
    </w:p>
    <w:p w14:paraId="37963AB9" w14:textId="77777777" w:rsidR="004A71F4" w:rsidRDefault="004A71F4" w:rsidP="00E064A3">
      <w:pPr>
        <w:pStyle w:val="ListBullet"/>
        <w:numPr>
          <w:ilvl w:val="0"/>
          <w:numId w:val="0"/>
        </w:numPr>
      </w:pPr>
    </w:p>
    <w:p w14:paraId="1957A772" w14:textId="77777777" w:rsidR="004A71F4" w:rsidRDefault="004A71F4" w:rsidP="00E064A3">
      <w:pPr>
        <w:pStyle w:val="ListBullet"/>
        <w:numPr>
          <w:ilvl w:val="0"/>
          <w:numId w:val="0"/>
        </w:numPr>
      </w:pPr>
    </w:p>
    <w:p w14:paraId="52BF8AE4" w14:textId="77777777" w:rsidR="004A71F4" w:rsidRDefault="004A71F4" w:rsidP="00E064A3">
      <w:pPr>
        <w:pStyle w:val="ListBullet"/>
        <w:numPr>
          <w:ilvl w:val="0"/>
          <w:numId w:val="0"/>
        </w:numPr>
      </w:pPr>
    </w:p>
    <w:p w14:paraId="19403BCD" w14:textId="77777777" w:rsidR="004A71F4" w:rsidRDefault="004A71F4" w:rsidP="00E064A3">
      <w:pPr>
        <w:pStyle w:val="ListBullet"/>
        <w:numPr>
          <w:ilvl w:val="0"/>
          <w:numId w:val="0"/>
        </w:numPr>
      </w:pPr>
    </w:p>
    <w:p w14:paraId="5042DB53" w14:textId="77777777" w:rsidR="004A71F4" w:rsidRDefault="004A71F4" w:rsidP="00E064A3">
      <w:pPr>
        <w:pStyle w:val="ListBullet"/>
        <w:numPr>
          <w:ilvl w:val="0"/>
          <w:numId w:val="0"/>
        </w:numPr>
      </w:pPr>
    </w:p>
    <w:p w14:paraId="2FE4CD4E" w14:textId="77777777" w:rsidR="004A71F4" w:rsidRDefault="004A71F4" w:rsidP="00E064A3">
      <w:pPr>
        <w:pStyle w:val="ListBullet"/>
        <w:numPr>
          <w:ilvl w:val="0"/>
          <w:numId w:val="0"/>
        </w:numPr>
      </w:pPr>
    </w:p>
    <w:p w14:paraId="77A4EE1E" w14:textId="77777777" w:rsidR="004A71F4" w:rsidRDefault="004A71F4" w:rsidP="00E064A3">
      <w:pPr>
        <w:pStyle w:val="ListBullet"/>
        <w:numPr>
          <w:ilvl w:val="0"/>
          <w:numId w:val="0"/>
        </w:numPr>
      </w:pPr>
    </w:p>
    <w:p w14:paraId="0D4FEB5D" w14:textId="77777777" w:rsidR="004A71F4" w:rsidRDefault="004A71F4" w:rsidP="00E064A3">
      <w:pPr>
        <w:pStyle w:val="ListBullet"/>
        <w:numPr>
          <w:ilvl w:val="0"/>
          <w:numId w:val="0"/>
        </w:numPr>
      </w:pPr>
    </w:p>
    <w:p w14:paraId="4E050901" w14:textId="77777777" w:rsidR="004A71F4" w:rsidRDefault="004A71F4" w:rsidP="00100552">
      <w:pPr>
        <w:pStyle w:val="ListBullet"/>
        <w:numPr>
          <w:ilvl w:val="0"/>
          <w:numId w:val="0"/>
        </w:numPr>
      </w:pPr>
    </w:p>
    <w:p w14:paraId="4DFC6269" w14:textId="77777777" w:rsidR="00331618" w:rsidRDefault="00331618" w:rsidP="00100552">
      <w:pPr>
        <w:pStyle w:val="ListBullet"/>
        <w:numPr>
          <w:ilvl w:val="0"/>
          <w:numId w:val="0"/>
        </w:numPr>
        <w:rPr>
          <w:rFonts w:ascii="Courier New" w:hAnsi="Courier New" w:cs="Courier New"/>
          <w:sz w:val="20"/>
        </w:rPr>
      </w:pPr>
    </w:p>
    <w:p w14:paraId="06DA99B3" w14:textId="77777777" w:rsidR="001D5012" w:rsidRDefault="001D5012" w:rsidP="00E064A3">
      <w:pPr>
        <w:pStyle w:val="ListBullet"/>
        <w:numPr>
          <w:ilvl w:val="0"/>
          <w:numId w:val="0"/>
        </w:numPr>
      </w:pPr>
    </w:p>
    <w:p w14:paraId="4C7C2C18" w14:textId="77777777" w:rsidR="00E9534D" w:rsidRDefault="00E9534D" w:rsidP="00E064A3">
      <w:pPr>
        <w:pStyle w:val="ListBullet"/>
        <w:numPr>
          <w:ilvl w:val="0"/>
          <w:numId w:val="0"/>
        </w:numPr>
      </w:pPr>
    </w:p>
    <w:tbl>
      <w:tblPr>
        <w:tblStyle w:val="GridTable5Dark-Accent1"/>
        <w:tblW w:w="5000" w:type="pct"/>
        <w:tblLook w:val="04E0" w:firstRow="1" w:lastRow="1" w:firstColumn="1" w:lastColumn="0" w:noHBand="0" w:noVBand="1"/>
      </w:tblPr>
      <w:tblGrid>
        <w:gridCol w:w="883"/>
        <w:gridCol w:w="1696"/>
        <w:gridCol w:w="858"/>
        <w:gridCol w:w="825"/>
        <w:gridCol w:w="398"/>
        <w:gridCol w:w="701"/>
        <w:gridCol w:w="770"/>
        <w:gridCol w:w="847"/>
        <w:gridCol w:w="864"/>
        <w:gridCol w:w="843"/>
        <w:gridCol w:w="867"/>
      </w:tblGrid>
      <w:tr w:rsidR="00022898" w:rsidRPr="00E9534D" w14:paraId="241DCA85" w14:textId="77777777" w:rsidTr="000228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" w:type="pct"/>
          </w:tcPr>
          <w:p w14:paraId="43BC7328" w14:textId="5DF436EA" w:rsidR="00022898" w:rsidRPr="00E9534D" w:rsidRDefault="00022898" w:rsidP="00E9534D">
            <w:pPr>
              <w:pStyle w:val="ListBullet"/>
              <w:numPr>
                <w:ilvl w:val="0"/>
                <w:numId w:val="0"/>
              </w:numPr>
              <w:jc w:val="center"/>
              <w:rPr>
                <w:color w:val="FFFFFF" w:themeColor="background1"/>
              </w:rPr>
            </w:pPr>
            <w:r w:rsidRPr="00E9534D">
              <w:rPr>
                <w:color w:val="FFFFFF" w:themeColor="background1"/>
              </w:rPr>
              <w:t>Match #</w:t>
            </w:r>
          </w:p>
        </w:tc>
        <w:tc>
          <w:tcPr>
            <w:tcW w:w="888" w:type="pct"/>
          </w:tcPr>
          <w:p w14:paraId="2F9A9ED9" w14:textId="7CEB98E1" w:rsidR="00022898" w:rsidRPr="00E9534D" w:rsidRDefault="00022898" w:rsidP="00E9534D">
            <w:pPr>
              <w:pStyle w:val="ListBullet"/>
              <w:numPr>
                <w:ilvl w:val="0"/>
                <w:numId w:val="0"/>
              </w:num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E9534D">
              <w:rPr>
                <w:color w:val="FFFFFF" w:themeColor="background1"/>
              </w:rPr>
              <w:t>Opponent</w:t>
            </w:r>
          </w:p>
        </w:tc>
        <w:tc>
          <w:tcPr>
            <w:tcW w:w="881" w:type="pct"/>
            <w:gridSpan w:val="2"/>
          </w:tcPr>
          <w:p w14:paraId="1CD8EC3B" w14:textId="5353B052" w:rsidR="00022898" w:rsidRPr="00E9534D" w:rsidRDefault="00022898" w:rsidP="00E9534D">
            <w:pPr>
              <w:pStyle w:val="ListBullet"/>
              <w:numPr>
                <w:ilvl w:val="0"/>
                <w:numId w:val="0"/>
              </w:num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E9534D">
              <w:rPr>
                <w:color w:val="FFFFFF" w:themeColor="background1"/>
              </w:rPr>
              <w:t>AB_Improved</w:t>
            </w:r>
          </w:p>
        </w:tc>
        <w:tc>
          <w:tcPr>
            <w:tcW w:w="209" w:type="pct"/>
          </w:tcPr>
          <w:p w14:paraId="381EEB53" w14:textId="77777777" w:rsidR="00022898" w:rsidRPr="00E9534D" w:rsidRDefault="00022898" w:rsidP="00E9534D">
            <w:pPr>
              <w:pStyle w:val="ListBullet"/>
              <w:numPr>
                <w:ilvl w:val="0"/>
                <w:numId w:val="0"/>
              </w:num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769" w:type="pct"/>
            <w:gridSpan w:val="2"/>
          </w:tcPr>
          <w:p w14:paraId="08A9C0AD" w14:textId="02E2212A" w:rsidR="00022898" w:rsidRPr="00E9534D" w:rsidRDefault="00022898" w:rsidP="00E9534D">
            <w:pPr>
              <w:pStyle w:val="ListBullet"/>
              <w:numPr>
                <w:ilvl w:val="0"/>
                <w:numId w:val="0"/>
              </w:num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E9534D">
              <w:rPr>
                <w:color w:val="FFFFFF" w:themeColor="background1"/>
              </w:rPr>
              <w:t>AB_Custom</w:t>
            </w:r>
          </w:p>
        </w:tc>
        <w:tc>
          <w:tcPr>
            <w:tcW w:w="895" w:type="pct"/>
            <w:gridSpan w:val="2"/>
          </w:tcPr>
          <w:p w14:paraId="16338772" w14:textId="033CB54A" w:rsidR="00022898" w:rsidRPr="00E9534D" w:rsidRDefault="00022898" w:rsidP="00E9534D">
            <w:pPr>
              <w:pStyle w:val="ListBullet"/>
              <w:numPr>
                <w:ilvl w:val="0"/>
                <w:numId w:val="0"/>
              </w:num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E9534D">
              <w:rPr>
                <w:color w:val="FFFFFF" w:themeColor="background1"/>
              </w:rPr>
              <w:t>AB_Custom_</w:t>
            </w:r>
            <w:r w:rsidRPr="00E9534D">
              <w:rPr>
                <w:color w:val="FFFFFF" w:themeColor="background1"/>
              </w:rPr>
              <w:t>2</w:t>
            </w:r>
          </w:p>
        </w:tc>
        <w:tc>
          <w:tcPr>
            <w:tcW w:w="895" w:type="pct"/>
            <w:gridSpan w:val="2"/>
          </w:tcPr>
          <w:p w14:paraId="13439E54" w14:textId="705A0CA2" w:rsidR="00022898" w:rsidRPr="00E9534D" w:rsidRDefault="00022898" w:rsidP="00E9534D">
            <w:pPr>
              <w:pStyle w:val="ListBullet"/>
              <w:numPr>
                <w:ilvl w:val="0"/>
                <w:numId w:val="0"/>
              </w:num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E9534D">
              <w:rPr>
                <w:color w:val="FFFFFF" w:themeColor="background1"/>
              </w:rPr>
              <w:t>AB_Custom_3</w:t>
            </w:r>
          </w:p>
        </w:tc>
      </w:tr>
      <w:tr w:rsidR="00022898" w:rsidRPr="00E9534D" w14:paraId="015E403C" w14:textId="77777777" w:rsidTr="000228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" w:type="pct"/>
          </w:tcPr>
          <w:p w14:paraId="7938C1AE" w14:textId="5BF0419F" w:rsidR="00022898" w:rsidRPr="00E9534D" w:rsidRDefault="00022898" w:rsidP="00E9534D">
            <w:pPr>
              <w:pStyle w:val="ListBullet"/>
              <w:numPr>
                <w:ilvl w:val="0"/>
                <w:numId w:val="0"/>
              </w:numPr>
              <w:jc w:val="center"/>
              <w:rPr>
                <w:color w:val="FFFFFF" w:themeColor="background1"/>
              </w:rPr>
            </w:pPr>
            <w:r w:rsidRPr="00E9534D">
              <w:rPr>
                <w:color w:val="FFFFFF" w:themeColor="background1"/>
              </w:rPr>
              <w:t>1</w:t>
            </w:r>
          </w:p>
        </w:tc>
        <w:tc>
          <w:tcPr>
            <w:tcW w:w="888" w:type="pct"/>
          </w:tcPr>
          <w:p w14:paraId="116B398F" w14:textId="5D212298" w:rsidR="00022898" w:rsidRPr="00E9534D" w:rsidRDefault="00022898" w:rsidP="00E064A3">
            <w:pPr>
              <w:pStyle w:val="ListBullet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534D">
              <w:t>Random</w:t>
            </w:r>
          </w:p>
        </w:tc>
        <w:tc>
          <w:tcPr>
            <w:tcW w:w="449" w:type="pct"/>
          </w:tcPr>
          <w:p w14:paraId="598BD47A" w14:textId="70A112F7" w:rsidR="00022898" w:rsidRPr="00E9534D" w:rsidRDefault="00022898" w:rsidP="00E9534D">
            <w:pPr>
              <w:pStyle w:val="ListBullet"/>
              <w:numPr>
                <w:ilvl w:val="0"/>
                <w:numId w:val="0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534D">
              <w:t>Won</w:t>
            </w:r>
          </w:p>
        </w:tc>
        <w:tc>
          <w:tcPr>
            <w:tcW w:w="432" w:type="pct"/>
          </w:tcPr>
          <w:p w14:paraId="646328A1" w14:textId="6E618C5B" w:rsidR="00022898" w:rsidRPr="00E9534D" w:rsidRDefault="00022898" w:rsidP="00E9534D">
            <w:pPr>
              <w:pStyle w:val="ListBullet"/>
              <w:numPr>
                <w:ilvl w:val="0"/>
                <w:numId w:val="0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534D">
              <w:t>Lost</w:t>
            </w:r>
          </w:p>
        </w:tc>
        <w:tc>
          <w:tcPr>
            <w:tcW w:w="209" w:type="pct"/>
          </w:tcPr>
          <w:p w14:paraId="6D09806E" w14:textId="77777777" w:rsidR="00022898" w:rsidRPr="00E9534D" w:rsidRDefault="00022898" w:rsidP="00E9534D">
            <w:pPr>
              <w:pStyle w:val="ListBullet"/>
              <w:numPr>
                <w:ilvl w:val="0"/>
                <w:numId w:val="0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7" w:type="pct"/>
          </w:tcPr>
          <w:p w14:paraId="4B1AA04C" w14:textId="1536A94C" w:rsidR="00022898" w:rsidRPr="00E9534D" w:rsidRDefault="00022898" w:rsidP="00E9534D">
            <w:pPr>
              <w:pStyle w:val="ListBullet"/>
              <w:numPr>
                <w:ilvl w:val="0"/>
                <w:numId w:val="0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534D">
              <w:t>Won</w:t>
            </w:r>
          </w:p>
        </w:tc>
        <w:tc>
          <w:tcPr>
            <w:tcW w:w="403" w:type="pct"/>
          </w:tcPr>
          <w:p w14:paraId="57846E75" w14:textId="0AC680A4" w:rsidR="00022898" w:rsidRPr="00E9534D" w:rsidRDefault="00022898" w:rsidP="00E9534D">
            <w:pPr>
              <w:pStyle w:val="ListBullet"/>
              <w:numPr>
                <w:ilvl w:val="0"/>
                <w:numId w:val="0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534D">
              <w:t>Lost</w:t>
            </w:r>
          </w:p>
        </w:tc>
        <w:tc>
          <w:tcPr>
            <w:tcW w:w="443" w:type="pct"/>
          </w:tcPr>
          <w:p w14:paraId="0E8E5918" w14:textId="7C41D8A9" w:rsidR="00022898" w:rsidRPr="00E9534D" w:rsidRDefault="00022898" w:rsidP="00E9534D">
            <w:pPr>
              <w:pStyle w:val="ListBullet"/>
              <w:numPr>
                <w:ilvl w:val="0"/>
                <w:numId w:val="0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534D">
              <w:t>Won</w:t>
            </w:r>
          </w:p>
        </w:tc>
        <w:tc>
          <w:tcPr>
            <w:tcW w:w="452" w:type="pct"/>
          </w:tcPr>
          <w:p w14:paraId="05FCB85A" w14:textId="0521B75F" w:rsidR="00022898" w:rsidRPr="00E9534D" w:rsidRDefault="00022898" w:rsidP="00E9534D">
            <w:pPr>
              <w:pStyle w:val="ListBullet"/>
              <w:numPr>
                <w:ilvl w:val="0"/>
                <w:numId w:val="0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534D">
              <w:t>Lost</w:t>
            </w:r>
          </w:p>
        </w:tc>
        <w:tc>
          <w:tcPr>
            <w:tcW w:w="441" w:type="pct"/>
          </w:tcPr>
          <w:p w14:paraId="4B3904E0" w14:textId="7984613E" w:rsidR="00022898" w:rsidRPr="00E9534D" w:rsidRDefault="00022898" w:rsidP="00E9534D">
            <w:pPr>
              <w:pStyle w:val="ListBullet"/>
              <w:numPr>
                <w:ilvl w:val="0"/>
                <w:numId w:val="0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534D">
              <w:t>Won</w:t>
            </w:r>
          </w:p>
        </w:tc>
        <w:tc>
          <w:tcPr>
            <w:tcW w:w="454" w:type="pct"/>
          </w:tcPr>
          <w:p w14:paraId="657CD758" w14:textId="66938E64" w:rsidR="00022898" w:rsidRPr="00E9534D" w:rsidRDefault="00022898" w:rsidP="00E9534D">
            <w:pPr>
              <w:pStyle w:val="ListBullet"/>
              <w:numPr>
                <w:ilvl w:val="0"/>
                <w:numId w:val="0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534D">
              <w:t>Lost</w:t>
            </w:r>
          </w:p>
        </w:tc>
      </w:tr>
      <w:tr w:rsidR="00022898" w:rsidRPr="00E9534D" w14:paraId="7C1A9943" w14:textId="77777777" w:rsidTr="000228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" w:type="pct"/>
          </w:tcPr>
          <w:p w14:paraId="25EF072A" w14:textId="2B1265CD" w:rsidR="00022898" w:rsidRPr="00E9534D" w:rsidRDefault="00022898" w:rsidP="00E9534D">
            <w:pPr>
              <w:pStyle w:val="ListBullet"/>
              <w:numPr>
                <w:ilvl w:val="0"/>
                <w:numId w:val="0"/>
              </w:numPr>
              <w:jc w:val="center"/>
              <w:rPr>
                <w:color w:val="FFFFFF" w:themeColor="background1"/>
              </w:rPr>
            </w:pPr>
            <w:r w:rsidRPr="00E9534D">
              <w:rPr>
                <w:color w:val="FFFFFF" w:themeColor="background1"/>
              </w:rPr>
              <w:t>2</w:t>
            </w:r>
          </w:p>
        </w:tc>
        <w:tc>
          <w:tcPr>
            <w:tcW w:w="888" w:type="pct"/>
          </w:tcPr>
          <w:p w14:paraId="5DF2AE99" w14:textId="1FD88345" w:rsidR="00022898" w:rsidRPr="00E9534D" w:rsidRDefault="00022898" w:rsidP="00E064A3">
            <w:pPr>
              <w:pStyle w:val="ListBulle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534D">
              <w:t>MM_Open</w:t>
            </w:r>
          </w:p>
        </w:tc>
        <w:tc>
          <w:tcPr>
            <w:tcW w:w="449" w:type="pct"/>
          </w:tcPr>
          <w:p w14:paraId="42210357" w14:textId="380E1DED" w:rsidR="00022898" w:rsidRPr="00E9534D" w:rsidRDefault="00022898" w:rsidP="00E9534D">
            <w:pPr>
              <w:pStyle w:val="ListBullet"/>
              <w:numPr>
                <w:ilvl w:val="0"/>
                <w:numId w:val="0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432" w:type="pct"/>
          </w:tcPr>
          <w:p w14:paraId="0789FFB1" w14:textId="109EE48B" w:rsidR="00022898" w:rsidRPr="00E9534D" w:rsidRDefault="00022898" w:rsidP="00E9534D">
            <w:pPr>
              <w:pStyle w:val="ListBullet"/>
              <w:numPr>
                <w:ilvl w:val="0"/>
                <w:numId w:val="0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9" w:type="pct"/>
          </w:tcPr>
          <w:p w14:paraId="714135CE" w14:textId="77777777" w:rsidR="00022898" w:rsidRDefault="00022898" w:rsidP="00E9534D">
            <w:pPr>
              <w:pStyle w:val="ListBullet"/>
              <w:numPr>
                <w:ilvl w:val="0"/>
                <w:numId w:val="0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7" w:type="pct"/>
          </w:tcPr>
          <w:p w14:paraId="5422F008" w14:textId="2090E22A" w:rsidR="00022898" w:rsidRPr="00E9534D" w:rsidRDefault="00022898" w:rsidP="00E9534D">
            <w:pPr>
              <w:pStyle w:val="ListBullet"/>
              <w:numPr>
                <w:ilvl w:val="0"/>
                <w:numId w:val="0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403" w:type="pct"/>
          </w:tcPr>
          <w:p w14:paraId="5B5F4EBA" w14:textId="6759D2CF" w:rsidR="00022898" w:rsidRPr="00E9534D" w:rsidRDefault="00022898" w:rsidP="00E9534D">
            <w:pPr>
              <w:pStyle w:val="ListBullet"/>
              <w:numPr>
                <w:ilvl w:val="0"/>
                <w:numId w:val="0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3" w:type="pct"/>
          </w:tcPr>
          <w:p w14:paraId="725C1E05" w14:textId="7BF937CC" w:rsidR="00022898" w:rsidRPr="00E9534D" w:rsidRDefault="00022898" w:rsidP="00E9534D">
            <w:pPr>
              <w:pStyle w:val="ListBullet"/>
              <w:numPr>
                <w:ilvl w:val="0"/>
                <w:numId w:val="0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452" w:type="pct"/>
          </w:tcPr>
          <w:p w14:paraId="52F88799" w14:textId="22DE7CD4" w:rsidR="00022898" w:rsidRPr="00E9534D" w:rsidRDefault="00022898" w:rsidP="00E9534D">
            <w:pPr>
              <w:pStyle w:val="ListBullet"/>
              <w:numPr>
                <w:ilvl w:val="0"/>
                <w:numId w:val="0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1" w:type="pct"/>
          </w:tcPr>
          <w:p w14:paraId="2376D412" w14:textId="4C67A443" w:rsidR="00022898" w:rsidRPr="00E9534D" w:rsidRDefault="00022898" w:rsidP="00E9534D">
            <w:pPr>
              <w:pStyle w:val="ListBullet"/>
              <w:numPr>
                <w:ilvl w:val="0"/>
                <w:numId w:val="0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454" w:type="pct"/>
          </w:tcPr>
          <w:p w14:paraId="20B28810" w14:textId="3F15709D" w:rsidR="00022898" w:rsidRPr="00E9534D" w:rsidRDefault="00022898" w:rsidP="00E9534D">
            <w:pPr>
              <w:pStyle w:val="ListBullet"/>
              <w:numPr>
                <w:ilvl w:val="0"/>
                <w:numId w:val="0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022898" w:rsidRPr="00E9534D" w14:paraId="7CF49F98" w14:textId="77777777" w:rsidTr="000228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" w:type="pct"/>
          </w:tcPr>
          <w:p w14:paraId="23769C2C" w14:textId="7BD838AB" w:rsidR="00022898" w:rsidRPr="00E9534D" w:rsidRDefault="00022898" w:rsidP="00E9534D">
            <w:pPr>
              <w:pStyle w:val="ListBullet"/>
              <w:numPr>
                <w:ilvl w:val="0"/>
                <w:numId w:val="0"/>
              </w:numPr>
              <w:jc w:val="center"/>
              <w:rPr>
                <w:color w:val="FFFFFF" w:themeColor="background1"/>
              </w:rPr>
            </w:pPr>
            <w:r w:rsidRPr="00E9534D">
              <w:rPr>
                <w:color w:val="FFFFFF" w:themeColor="background1"/>
              </w:rPr>
              <w:t>3</w:t>
            </w:r>
          </w:p>
        </w:tc>
        <w:tc>
          <w:tcPr>
            <w:tcW w:w="888" w:type="pct"/>
          </w:tcPr>
          <w:p w14:paraId="18520F24" w14:textId="486037C3" w:rsidR="00022898" w:rsidRPr="00E9534D" w:rsidRDefault="00022898" w:rsidP="00E064A3">
            <w:pPr>
              <w:pStyle w:val="ListBullet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534D">
              <w:t>MM_Center</w:t>
            </w:r>
          </w:p>
        </w:tc>
        <w:tc>
          <w:tcPr>
            <w:tcW w:w="449" w:type="pct"/>
          </w:tcPr>
          <w:p w14:paraId="1F1B92AD" w14:textId="348DFB72" w:rsidR="00022898" w:rsidRPr="00E9534D" w:rsidRDefault="00022898" w:rsidP="00E9534D">
            <w:pPr>
              <w:pStyle w:val="ListBullet"/>
              <w:numPr>
                <w:ilvl w:val="0"/>
                <w:numId w:val="0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432" w:type="pct"/>
          </w:tcPr>
          <w:p w14:paraId="7FD6ABF8" w14:textId="45F41809" w:rsidR="00022898" w:rsidRPr="00E9534D" w:rsidRDefault="00022898" w:rsidP="00E9534D">
            <w:pPr>
              <w:pStyle w:val="ListBullet"/>
              <w:numPr>
                <w:ilvl w:val="0"/>
                <w:numId w:val="0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09" w:type="pct"/>
          </w:tcPr>
          <w:p w14:paraId="14304237" w14:textId="77777777" w:rsidR="00022898" w:rsidRDefault="00022898" w:rsidP="00E9534D">
            <w:pPr>
              <w:pStyle w:val="ListBullet"/>
              <w:numPr>
                <w:ilvl w:val="0"/>
                <w:numId w:val="0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7" w:type="pct"/>
          </w:tcPr>
          <w:p w14:paraId="699040FA" w14:textId="6DBA03CA" w:rsidR="00022898" w:rsidRPr="00E9534D" w:rsidRDefault="00022898" w:rsidP="00E9534D">
            <w:pPr>
              <w:pStyle w:val="ListBullet"/>
              <w:numPr>
                <w:ilvl w:val="0"/>
                <w:numId w:val="0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403" w:type="pct"/>
          </w:tcPr>
          <w:p w14:paraId="5E19A8A3" w14:textId="1380F5FD" w:rsidR="00022898" w:rsidRPr="00E9534D" w:rsidRDefault="00022898" w:rsidP="00E9534D">
            <w:pPr>
              <w:pStyle w:val="ListBullet"/>
              <w:numPr>
                <w:ilvl w:val="0"/>
                <w:numId w:val="0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3" w:type="pct"/>
          </w:tcPr>
          <w:p w14:paraId="19674BAF" w14:textId="75497FC5" w:rsidR="00022898" w:rsidRPr="00E9534D" w:rsidRDefault="00022898" w:rsidP="00E9534D">
            <w:pPr>
              <w:pStyle w:val="ListBullet"/>
              <w:numPr>
                <w:ilvl w:val="0"/>
                <w:numId w:val="0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52" w:type="pct"/>
          </w:tcPr>
          <w:p w14:paraId="2ACF4394" w14:textId="6398E1E6" w:rsidR="00022898" w:rsidRPr="00E9534D" w:rsidRDefault="00022898" w:rsidP="00E9534D">
            <w:pPr>
              <w:pStyle w:val="ListBullet"/>
              <w:numPr>
                <w:ilvl w:val="0"/>
                <w:numId w:val="0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441" w:type="pct"/>
          </w:tcPr>
          <w:p w14:paraId="6C6057C9" w14:textId="7B1F1A9B" w:rsidR="00022898" w:rsidRPr="00E9534D" w:rsidRDefault="00022898" w:rsidP="00E9534D">
            <w:pPr>
              <w:pStyle w:val="ListBullet"/>
              <w:numPr>
                <w:ilvl w:val="0"/>
                <w:numId w:val="0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454" w:type="pct"/>
          </w:tcPr>
          <w:p w14:paraId="47149DC0" w14:textId="734C9548" w:rsidR="00022898" w:rsidRPr="00E9534D" w:rsidRDefault="00022898" w:rsidP="00E9534D">
            <w:pPr>
              <w:pStyle w:val="ListBullet"/>
              <w:numPr>
                <w:ilvl w:val="0"/>
                <w:numId w:val="0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022898" w:rsidRPr="00E9534D" w14:paraId="04897B5B" w14:textId="77777777" w:rsidTr="000228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" w:type="pct"/>
          </w:tcPr>
          <w:p w14:paraId="4F9B8A0C" w14:textId="3102F81A" w:rsidR="00022898" w:rsidRPr="00E9534D" w:rsidRDefault="00022898" w:rsidP="00E9534D">
            <w:pPr>
              <w:pStyle w:val="ListBullet"/>
              <w:numPr>
                <w:ilvl w:val="0"/>
                <w:numId w:val="0"/>
              </w:numPr>
              <w:jc w:val="center"/>
              <w:rPr>
                <w:color w:val="FFFFFF" w:themeColor="background1"/>
              </w:rPr>
            </w:pPr>
            <w:r w:rsidRPr="00E9534D">
              <w:rPr>
                <w:color w:val="FFFFFF" w:themeColor="background1"/>
              </w:rPr>
              <w:t>4</w:t>
            </w:r>
          </w:p>
        </w:tc>
        <w:tc>
          <w:tcPr>
            <w:tcW w:w="888" w:type="pct"/>
          </w:tcPr>
          <w:p w14:paraId="1D0BC3B5" w14:textId="12CC35BE" w:rsidR="00022898" w:rsidRPr="00E9534D" w:rsidRDefault="00022898" w:rsidP="00E064A3">
            <w:pPr>
              <w:pStyle w:val="ListBulle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534D">
              <w:t>MM_Improved</w:t>
            </w:r>
          </w:p>
        </w:tc>
        <w:tc>
          <w:tcPr>
            <w:tcW w:w="449" w:type="pct"/>
          </w:tcPr>
          <w:p w14:paraId="675FA5F5" w14:textId="5C07D76D" w:rsidR="00022898" w:rsidRPr="00E9534D" w:rsidRDefault="00022898" w:rsidP="00E9534D">
            <w:pPr>
              <w:pStyle w:val="ListBullet"/>
              <w:numPr>
                <w:ilvl w:val="0"/>
                <w:numId w:val="0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432" w:type="pct"/>
          </w:tcPr>
          <w:p w14:paraId="5B6E927A" w14:textId="33E05C92" w:rsidR="00022898" w:rsidRPr="00E9534D" w:rsidRDefault="00022898" w:rsidP="00E9534D">
            <w:pPr>
              <w:pStyle w:val="ListBullet"/>
              <w:numPr>
                <w:ilvl w:val="0"/>
                <w:numId w:val="0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09" w:type="pct"/>
          </w:tcPr>
          <w:p w14:paraId="45434301" w14:textId="77777777" w:rsidR="00022898" w:rsidRDefault="00022898" w:rsidP="00E9534D">
            <w:pPr>
              <w:pStyle w:val="ListBullet"/>
              <w:numPr>
                <w:ilvl w:val="0"/>
                <w:numId w:val="0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7" w:type="pct"/>
          </w:tcPr>
          <w:p w14:paraId="3BF6306E" w14:textId="1A68E5C4" w:rsidR="00022898" w:rsidRPr="00E9534D" w:rsidRDefault="00022898" w:rsidP="00E9534D">
            <w:pPr>
              <w:pStyle w:val="ListBullet"/>
              <w:numPr>
                <w:ilvl w:val="0"/>
                <w:numId w:val="0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403" w:type="pct"/>
          </w:tcPr>
          <w:p w14:paraId="6EACCB31" w14:textId="2003C85B" w:rsidR="00022898" w:rsidRPr="00E9534D" w:rsidRDefault="00022898" w:rsidP="00E9534D">
            <w:pPr>
              <w:pStyle w:val="ListBullet"/>
              <w:numPr>
                <w:ilvl w:val="0"/>
                <w:numId w:val="0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3" w:type="pct"/>
          </w:tcPr>
          <w:p w14:paraId="75FC11D5" w14:textId="4C2A00DB" w:rsidR="00022898" w:rsidRPr="00E9534D" w:rsidRDefault="00022898" w:rsidP="00E9534D">
            <w:pPr>
              <w:pStyle w:val="ListBullet"/>
              <w:numPr>
                <w:ilvl w:val="0"/>
                <w:numId w:val="0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452" w:type="pct"/>
          </w:tcPr>
          <w:p w14:paraId="6244FC1B" w14:textId="026FBB70" w:rsidR="00022898" w:rsidRPr="00E9534D" w:rsidRDefault="00022898" w:rsidP="00E9534D">
            <w:pPr>
              <w:pStyle w:val="ListBullet"/>
              <w:numPr>
                <w:ilvl w:val="0"/>
                <w:numId w:val="0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41" w:type="pct"/>
          </w:tcPr>
          <w:p w14:paraId="0B888F06" w14:textId="13765E0E" w:rsidR="00022898" w:rsidRPr="00E9534D" w:rsidRDefault="00022898" w:rsidP="00E9534D">
            <w:pPr>
              <w:pStyle w:val="ListBullet"/>
              <w:numPr>
                <w:ilvl w:val="0"/>
                <w:numId w:val="0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54" w:type="pct"/>
          </w:tcPr>
          <w:p w14:paraId="10E38C49" w14:textId="3F02F290" w:rsidR="00022898" w:rsidRPr="00E9534D" w:rsidRDefault="00022898" w:rsidP="00E9534D">
            <w:pPr>
              <w:pStyle w:val="ListBullet"/>
              <w:numPr>
                <w:ilvl w:val="0"/>
                <w:numId w:val="0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022898" w:rsidRPr="00E9534D" w14:paraId="22FA2199" w14:textId="77777777" w:rsidTr="000228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" w:type="pct"/>
          </w:tcPr>
          <w:p w14:paraId="294DF354" w14:textId="59F4BA36" w:rsidR="00022898" w:rsidRPr="00E9534D" w:rsidRDefault="00022898" w:rsidP="00E9534D">
            <w:pPr>
              <w:pStyle w:val="ListBullet"/>
              <w:numPr>
                <w:ilvl w:val="0"/>
                <w:numId w:val="0"/>
              </w:numPr>
              <w:jc w:val="center"/>
              <w:rPr>
                <w:color w:val="FFFFFF" w:themeColor="background1"/>
              </w:rPr>
            </w:pPr>
            <w:r w:rsidRPr="00E9534D">
              <w:rPr>
                <w:color w:val="FFFFFF" w:themeColor="background1"/>
              </w:rPr>
              <w:t>5</w:t>
            </w:r>
          </w:p>
        </w:tc>
        <w:tc>
          <w:tcPr>
            <w:tcW w:w="888" w:type="pct"/>
          </w:tcPr>
          <w:p w14:paraId="2E7CA9DE" w14:textId="723D2CBC" w:rsidR="00022898" w:rsidRPr="00E9534D" w:rsidRDefault="00022898" w:rsidP="00E064A3">
            <w:pPr>
              <w:pStyle w:val="ListBullet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534D">
              <w:t>AB_Open</w:t>
            </w:r>
          </w:p>
        </w:tc>
        <w:tc>
          <w:tcPr>
            <w:tcW w:w="449" w:type="pct"/>
          </w:tcPr>
          <w:p w14:paraId="7F8D8701" w14:textId="6F2066FC" w:rsidR="00022898" w:rsidRPr="00E9534D" w:rsidRDefault="00022898" w:rsidP="00E9534D">
            <w:pPr>
              <w:pStyle w:val="ListBullet"/>
              <w:numPr>
                <w:ilvl w:val="0"/>
                <w:numId w:val="0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432" w:type="pct"/>
          </w:tcPr>
          <w:p w14:paraId="73813E00" w14:textId="491BC83C" w:rsidR="00022898" w:rsidRPr="00E9534D" w:rsidRDefault="00022898" w:rsidP="00E9534D">
            <w:pPr>
              <w:pStyle w:val="ListBullet"/>
              <w:numPr>
                <w:ilvl w:val="0"/>
                <w:numId w:val="0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09" w:type="pct"/>
          </w:tcPr>
          <w:p w14:paraId="64F46D79" w14:textId="77777777" w:rsidR="00022898" w:rsidRDefault="00022898" w:rsidP="00E9534D">
            <w:pPr>
              <w:pStyle w:val="ListBullet"/>
              <w:numPr>
                <w:ilvl w:val="0"/>
                <w:numId w:val="0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7" w:type="pct"/>
          </w:tcPr>
          <w:p w14:paraId="403483F4" w14:textId="406E5D0C" w:rsidR="00022898" w:rsidRPr="00E9534D" w:rsidRDefault="00022898" w:rsidP="00E9534D">
            <w:pPr>
              <w:pStyle w:val="ListBullet"/>
              <w:numPr>
                <w:ilvl w:val="0"/>
                <w:numId w:val="0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03" w:type="pct"/>
          </w:tcPr>
          <w:p w14:paraId="39B70E85" w14:textId="4FD87482" w:rsidR="00022898" w:rsidRPr="00E9534D" w:rsidRDefault="00022898" w:rsidP="00E9534D">
            <w:pPr>
              <w:pStyle w:val="ListBullet"/>
              <w:numPr>
                <w:ilvl w:val="0"/>
                <w:numId w:val="0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443" w:type="pct"/>
          </w:tcPr>
          <w:p w14:paraId="3EB4C6DA" w14:textId="536B3061" w:rsidR="00022898" w:rsidRPr="00E9534D" w:rsidRDefault="00022898" w:rsidP="00E9534D">
            <w:pPr>
              <w:pStyle w:val="ListBullet"/>
              <w:numPr>
                <w:ilvl w:val="0"/>
                <w:numId w:val="0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52" w:type="pct"/>
          </w:tcPr>
          <w:p w14:paraId="383D7E6D" w14:textId="772DADD9" w:rsidR="00022898" w:rsidRPr="00E9534D" w:rsidRDefault="00022898" w:rsidP="00E9534D">
            <w:pPr>
              <w:pStyle w:val="ListBullet"/>
              <w:numPr>
                <w:ilvl w:val="0"/>
                <w:numId w:val="0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441" w:type="pct"/>
          </w:tcPr>
          <w:p w14:paraId="2A27DE49" w14:textId="2E734F0D" w:rsidR="00022898" w:rsidRPr="00E9534D" w:rsidRDefault="00022898" w:rsidP="00E9534D">
            <w:pPr>
              <w:pStyle w:val="ListBullet"/>
              <w:numPr>
                <w:ilvl w:val="0"/>
                <w:numId w:val="0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454" w:type="pct"/>
          </w:tcPr>
          <w:p w14:paraId="56876352" w14:textId="18AC6AE2" w:rsidR="00022898" w:rsidRPr="00E9534D" w:rsidRDefault="00022898" w:rsidP="00E9534D">
            <w:pPr>
              <w:pStyle w:val="ListBullet"/>
              <w:numPr>
                <w:ilvl w:val="0"/>
                <w:numId w:val="0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022898" w:rsidRPr="00E9534D" w14:paraId="5B8068A0" w14:textId="77777777" w:rsidTr="000228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" w:type="pct"/>
          </w:tcPr>
          <w:p w14:paraId="70E7B821" w14:textId="1C988F5F" w:rsidR="00022898" w:rsidRPr="00E9534D" w:rsidRDefault="00022898" w:rsidP="00E9534D">
            <w:pPr>
              <w:pStyle w:val="ListBullet"/>
              <w:numPr>
                <w:ilvl w:val="0"/>
                <w:numId w:val="0"/>
              </w:numPr>
              <w:jc w:val="center"/>
              <w:rPr>
                <w:color w:val="FFFFFF" w:themeColor="background1"/>
              </w:rPr>
            </w:pPr>
            <w:r w:rsidRPr="00E9534D">
              <w:rPr>
                <w:color w:val="FFFFFF" w:themeColor="background1"/>
              </w:rPr>
              <w:t>6</w:t>
            </w:r>
          </w:p>
        </w:tc>
        <w:tc>
          <w:tcPr>
            <w:tcW w:w="888" w:type="pct"/>
          </w:tcPr>
          <w:p w14:paraId="048FCA1F" w14:textId="394B93FF" w:rsidR="00022898" w:rsidRPr="00E9534D" w:rsidRDefault="00022898" w:rsidP="00E064A3">
            <w:pPr>
              <w:pStyle w:val="ListBulle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534D">
              <w:t>AB_Center</w:t>
            </w:r>
          </w:p>
        </w:tc>
        <w:tc>
          <w:tcPr>
            <w:tcW w:w="449" w:type="pct"/>
          </w:tcPr>
          <w:p w14:paraId="1B49ABC1" w14:textId="298D2CAE" w:rsidR="00022898" w:rsidRPr="00E9534D" w:rsidRDefault="00022898" w:rsidP="00E9534D">
            <w:pPr>
              <w:pStyle w:val="ListBullet"/>
              <w:numPr>
                <w:ilvl w:val="0"/>
                <w:numId w:val="0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432" w:type="pct"/>
          </w:tcPr>
          <w:p w14:paraId="744ED032" w14:textId="27F7DB1D" w:rsidR="00022898" w:rsidRPr="00E9534D" w:rsidRDefault="00022898" w:rsidP="00E9534D">
            <w:pPr>
              <w:pStyle w:val="ListBullet"/>
              <w:numPr>
                <w:ilvl w:val="0"/>
                <w:numId w:val="0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09" w:type="pct"/>
          </w:tcPr>
          <w:p w14:paraId="1D91FF6F" w14:textId="77777777" w:rsidR="00022898" w:rsidRDefault="00022898" w:rsidP="00E9534D">
            <w:pPr>
              <w:pStyle w:val="ListBullet"/>
              <w:numPr>
                <w:ilvl w:val="0"/>
                <w:numId w:val="0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7" w:type="pct"/>
          </w:tcPr>
          <w:p w14:paraId="0E95FA24" w14:textId="1018AC2D" w:rsidR="00022898" w:rsidRPr="00E9534D" w:rsidRDefault="00022898" w:rsidP="00E9534D">
            <w:pPr>
              <w:pStyle w:val="ListBullet"/>
              <w:numPr>
                <w:ilvl w:val="0"/>
                <w:numId w:val="0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403" w:type="pct"/>
          </w:tcPr>
          <w:p w14:paraId="2AA9E0D1" w14:textId="4113316B" w:rsidR="00022898" w:rsidRPr="00E9534D" w:rsidRDefault="00022898" w:rsidP="00E9534D">
            <w:pPr>
              <w:pStyle w:val="ListBullet"/>
              <w:numPr>
                <w:ilvl w:val="0"/>
                <w:numId w:val="0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43" w:type="pct"/>
          </w:tcPr>
          <w:p w14:paraId="52226C12" w14:textId="185BAB24" w:rsidR="00022898" w:rsidRPr="00E9534D" w:rsidRDefault="00022898" w:rsidP="00E9534D">
            <w:pPr>
              <w:pStyle w:val="ListBullet"/>
              <w:numPr>
                <w:ilvl w:val="0"/>
                <w:numId w:val="0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452" w:type="pct"/>
          </w:tcPr>
          <w:p w14:paraId="0D98C695" w14:textId="0FC152AE" w:rsidR="00022898" w:rsidRPr="00E9534D" w:rsidRDefault="00022898" w:rsidP="00E9534D">
            <w:pPr>
              <w:pStyle w:val="ListBullet"/>
              <w:numPr>
                <w:ilvl w:val="0"/>
                <w:numId w:val="0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441" w:type="pct"/>
          </w:tcPr>
          <w:p w14:paraId="39070604" w14:textId="068DA572" w:rsidR="00022898" w:rsidRPr="00E9534D" w:rsidRDefault="00022898" w:rsidP="00E9534D">
            <w:pPr>
              <w:pStyle w:val="ListBullet"/>
              <w:numPr>
                <w:ilvl w:val="0"/>
                <w:numId w:val="0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454" w:type="pct"/>
          </w:tcPr>
          <w:p w14:paraId="5D7E90A8" w14:textId="0310BDCA" w:rsidR="00022898" w:rsidRPr="00E9534D" w:rsidRDefault="00022898" w:rsidP="00E9534D">
            <w:pPr>
              <w:pStyle w:val="ListBullet"/>
              <w:numPr>
                <w:ilvl w:val="0"/>
                <w:numId w:val="0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022898" w:rsidRPr="00E9534D" w14:paraId="743986C5" w14:textId="77777777" w:rsidTr="000228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" w:type="pct"/>
          </w:tcPr>
          <w:p w14:paraId="683ABC08" w14:textId="23C0FC9D" w:rsidR="00022898" w:rsidRPr="00E9534D" w:rsidRDefault="00022898" w:rsidP="00E9534D">
            <w:pPr>
              <w:pStyle w:val="ListBullet"/>
              <w:numPr>
                <w:ilvl w:val="0"/>
                <w:numId w:val="0"/>
              </w:numPr>
              <w:jc w:val="center"/>
              <w:rPr>
                <w:color w:val="FFFFFF" w:themeColor="background1"/>
              </w:rPr>
            </w:pPr>
            <w:r w:rsidRPr="00E9534D">
              <w:rPr>
                <w:color w:val="FFFFFF" w:themeColor="background1"/>
              </w:rPr>
              <w:t>7</w:t>
            </w:r>
          </w:p>
        </w:tc>
        <w:tc>
          <w:tcPr>
            <w:tcW w:w="888" w:type="pct"/>
          </w:tcPr>
          <w:p w14:paraId="304C6D0D" w14:textId="4FAED662" w:rsidR="00022898" w:rsidRPr="00E9534D" w:rsidRDefault="00022898" w:rsidP="00E064A3">
            <w:pPr>
              <w:pStyle w:val="ListBullet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534D">
              <w:t>AB_Improved</w:t>
            </w:r>
          </w:p>
        </w:tc>
        <w:tc>
          <w:tcPr>
            <w:tcW w:w="449" w:type="pct"/>
          </w:tcPr>
          <w:p w14:paraId="7F006602" w14:textId="344DAAC7" w:rsidR="00022898" w:rsidRPr="00E9534D" w:rsidRDefault="00022898" w:rsidP="00E9534D">
            <w:pPr>
              <w:pStyle w:val="ListBullet"/>
              <w:numPr>
                <w:ilvl w:val="0"/>
                <w:numId w:val="0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32" w:type="pct"/>
          </w:tcPr>
          <w:p w14:paraId="4D565635" w14:textId="229D5735" w:rsidR="00022898" w:rsidRPr="00E9534D" w:rsidRDefault="00022898" w:rsidP="00E9534D">
            <w:pPr>
              <w:pStyle w:val="ListBullet"/>
              <w:numPr>
                <w:ilvl w:val="0"/>
                <w:numId w:val="0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209" w:type="pct"/>
          </w:tcPr>
          <w:p w14:paraId="140D42DA" w14:textId="77777777" w:rsidR="00022898" w:rsidRDefault="00022898" w:rsidP="00E9534D">
            <w:pPr>
              <w:pStyle w:val="ListBullet"/>
              <w:numPr>
                <w:ilvl w:val="0"/>
                <w:numId w:val="0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7" w:type="pct"/>
          </w:tcPr>
          <w:p w14:paraId="04361649" w14:textId="05010AF0" w:rsidR="00022898" w:rsidRPr="00E9534D" w:rsidRDefault="00022898" w:rsidP="00E9534D">
            <w:pPr>
              <w:pStyle w:val="ListBullet"/>
              <w:numPr>
                <w:ilvl w:val="0"/>
                <w:numId w:val="0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403" w:type="pct"/>
          </w:tcPr>
          <w:p w14:paraId="2A0198A2" w14:textId="46650553" w:rsidR="00022898" w:rsidRPr="00E9534D" w:rsidRDefault="00022898" w:rsidP="00E9534D">
            <w:pPr>
              <w:pStyle w:val="ListBullet"/>
              <w:numPr>
                <w:ilvl w:val="0"/>
                <w:numId w:val="0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443" w:type="pct"/>
          </w:tcPr>
          <w:p w14:paraId="1A49357A" w14:textId="2C8A10A7" w:rsidR="00022898" w:rsidRPr="00E9534D" w:rsidRDefault="00022898" w:rsidP="00E9534D">
            <w:pPr>
              <w:pStyle w:val="ListBullet"/>
              <w:numPr>
                <w:ilvl w:val="0"/>
                <w:numId w:val="0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452" w:type="pct"/>
          </w:tcPr>
          <w:p w14:paraId="05954CC2" w14:textId="47ADA5CB" w:rsidR="00022898" w:rsidRPr="00E9534D" w:rsidRDefault="00022898" w:rsidP="00E9534D">
            <w:pPr>
              <w:pStyle w:val="ListBullet"/>
              <w:numPr>
                <w:ilvl w:val="0"/>
                <w:numId w:val="0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441" w:type="pct"/>
          </w:tcPr>
          <w:p w14:paraId="4BAE743C" w14:textId="6BBE2F64" w:rsidR="00022898" w:rsidRPr="00E9534D" w:rsidRDefault="00022898" w:rsidP="00E9534D">
            <w:pPr>
              <w:pStyle w:val="ListBullet"/>
              <w:numPr>
                <w:ilvl w:val="0"/>
                <w:numId w:val="0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54" w:type="pct"/>
          </w:tcPr>
          <w:p w14:paraId="7EADFFC1" w14:textId="7A2CF693" w:rsidR="00022898" w:rsidRPr="00E9534D" w:rsidRDefault="00022898" w:rsidP="00E9534D">
            <w:pPr>
              <w:pStyle w:val="ListBullet"/>
              <w:numPr>
                <w:ilvl w:val="0"/>
                <w:numId w:val="0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022898" w:rsidRPr="00E9534D" w14:paraId="5DEFC169" w14:textId="77777777" w:rsidTr="00022898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" w:type="pct"/>
          </w:tcPr>
          <w:p w14:paraId="09854EF0" w14:textId="77777777" w:rsidR="00022898" w:rsidRPr="00E9534D" w:rsidRDefault="00022898" w:rsidP="00E9534D">
            <w:pPr>
              <w:pStyle w:val="ListBullet"/>
              <w:numPr>
                <w:ilvl w:val="0"/>
                <w:numId w:val="0"/>
              </w:numPr>
              <w:jc w:val="center"/>
              <w:rPr>
                <w:color w:val="FFFFFF" w:themeColor="background1"/>
              </w:rPr>
            </w:pPr>
          </w:p>
        </w:tc>
        <w:tc>
          <w:tcPr>
            <w:tcW w:w="888" w:type="pct"/>
          </w:tcPr>
          <w:p w14:paraId="5A31F978" w14:textId="243B2B1C" w:rsidR="00022898" w:rsidRPr="00E9534D" w:rsidRDefault="00022898" w:rsidP="00E064A3">
            <w:pPr>
              <w:pStyle w:val="ListBullet"/>
              <w:numPr>
                <w:ilvl w:val="0"/>
                <w:numId w:val="0"/>
              </w:num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E9534D">
              <w:rPr>
                <w:color w:val="FFFFFF" w:themeColor="background1"/>
              </w:rPr>
              <w:t>Win Rate:</w:t>
            </w:r>
          </w:p>
        </w:tc>
        <w:tc>
          <w:tcPr>
            <w:tcW w:w="881" w:type="pct"/>
            <w:gridSpan w:val="2"/>
          </w:tcPr>
          <w:p w14:paraId="0802DEDA" w14:textId="1665805C" w:rsidR="00022898" w:rsidRPr="00E9534D" w:rsidRDefault="00022898" w:rsidP="00E9534D">
            <w:pPr>
              <w:pStyle w:val="ListBullet"/>
              <w:numPr>
                <w:ilvl w:val="0"/>
                <w:numId w:val="0"/>
              </w:num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67.1%</w:t>
            </w:r>
          </w:p>
        </w:tc>
        <w:tc>
          <w:tcPr>
            <w:tcW w:w="209" w:type="pct"/>
          </w:tcPr>
          <w:p w14:paraId="7CAD10AC" w14:textId="77777777" w:rsidR="00022898" w:rsidRPr="00E9534D" w:rsidRDefault="00022898" w:rsidP="00E9534D">
            <w:pPr>
              <w:pStyle w:val="ListBullet"/>
              <w:numPr>
                <w:ilvl w:val="0"/>
                <w:numId w:val="0"/>
              </w:num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769" w:type="pct"/>
            <w:gridSpan w:val="2"/>
          </w:tcPr>
          <w:p w14:paraId="3F5A7C10" w14:textId="4EFA1639" w:rsidR="00022898" w:rsidRPr="00E9534D" w:rsidRDefault="00022898" w:rsidP="00E9534D">
            <w:pPr>
              <w:pStyle w:val="ListBullet"/>
              <w:numPr>
                <w:ilvl w:val="0"/>
                <w:numId w:val="0"/>
              </w:num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78.6%</w:t>
            </w:r>
          </w:p>
        </w:tc>
        <w:tc>
          <w:tcPr>
            <w:tcW w:w="895" w:type="pct"/>
            <w:gridSpan w:val="2"/>
          </w:tcPr>
          <w:p w14:paraId="43CC09E4" w14:textId="6B336983" w:rsidR="00022898" w:rsidRPr="00E9534D" w:rsidRDefault="00022898" w:rsidP="00E9534D">
            <w:pPr>
              <w:pStyle w:val="ListBullet"/>
              <w:numPr>
                <w:ilvl w:val="0"/>
                <w:numId w:val="0"/>
              </w:num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70.0%</w:t>
            </w:r>
          </w:p>
        </w:tc>
        <w:tc>
          <w:tcPr>
            <w:tcW w:w="895" w:type="pct"/>
            <w:gridSpan w:val="2"/>
          </w:tcPr>
          <w:p w14:paraId="099CC2F4" w14:textId="2E63BA81" w:rsidR="00022898" w:rsidRPr="00E9534D" w:rsidRDefault="00022898" w:rsidP="00E9534D">
            <w:pPr>
              <w:pStyle w:val="ListBullet"/>
              <w:numPr>
                <w:ilvl w:val="0"/>
                <w:numId w:val="0"/>
              </w:num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72.9%</w:t>
            </w:r>
          </w:p>
        </w:tc>
      </w:tr>
    </w:tbl>
    <w:p w14:paraId="5A02700C" w14:textId="77777777" w:rsidR="00E9534D" w:rsidRDefault="00E9534D" w:rsidP="00E064A3">
      <w:pPr>
        <w:pStyle w:val="ListBullet"/>
        <w:numPr>
          <w:ilvl w:val="0"/>
          <w:numId w:val="0"/>
        </w:numPr>
      </w:pPr>
    </w:p>
    <w:p w14:paraId="52B46351" w14:textId="77777777" w:rsidR="00E9534D" w:rsidRDefault="00E9534D" w:rsidP="00E064A3">
      <w:pPr>
        <w:pStyle w:val="ListBullet"/>
        <w:numPr>
          <w:ilvl w:val="0"/>
          <w:numId w:val="0"/>
        </w:numPr>
      </w:pPr>
    </w:p>
    <w:sectPr w:rsidR="00E9534D">
      <w:footerReference w:type="default" r:id="rId8"/>
      <w:pgSz w:w="12240" w:h="15840"/>
      <w:pgMar w:top="1267" w:right="1339" w:bottom="1339" w:left="133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391918" w14:textId="77777777" w:rsidR="00215749" w:rsidRDefault="00215749">
      <w:r>
        <w:separator/>
      </w:r>
    </w:p>
    <w:p w14:paraId="7D84ACF2" w14:textId="77777777" w:rsidR="00215749" w:rsidRDefault="00215749"/>
    <w:p w14:paraId="65EBAA16" w14:textId="77777777" w:rsidR="00215749" w:rsidRDefault="00215749"/>
  </w:endnote>
  <w:endnote w:type="continuationSeparator" w:id="0">
    <w:p w14:paraId="304BCE72" w14:textId="77777777" w:rsidR="00215749" w:rsidRDefault="00215749">
      <w:r>
        <w:continuationSeparator/>
      </w:r>
    </w:p>
    <w:p w14:paraId="673BBA76" w14:textId="77777777" w:rsidR="00215749" w:rsidRDefault="00215749"/>
    <w:p w14:paraId="796D32E8" w14:textId="77777777" w:rsidR="00215749" w:rsidRDefault="0021574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Code Pro">
    <w:panose1 w:val="020B0509030403020204"/>
    <w:charset w:val="00"/>
    <w:family w:val="auto"/>
    <w:pitch w:val="fixed"/>
    <w:sig w:usb0="200002F7" w:usb1="020038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95635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02E343" w14:textId="77777777" w:rsidR="009C70E6" w:rsidRDefault="002620C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F5B4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566D4C" w14:textId="77777777" w:rsidR="00215749" w:rsidRDefault="00215749">
      <w:r>
        <w:separator/>
      </w:r>
    </w:p>
    <w:p w14:paraId="7CABD505" w14:textId="77777777" w:rsidR="00215749" w:rsidRDefault="00215749"/>
    <w:p w14:paraId="67182DE8" w14:textId="77777777" w:rsidR="00215749" w:rsidRDefault="00215749"/>
  </w:footnote>
  <w:footnote w:type="continuationSeparator" w:id="0">
    <w:p w14:paraId="6B342FDD" w14:textId="77777777" w:rsidR="00215749" w:rsidRDefault="00215749">
      <w:r>
        <w:continuationSeparator/>
      </w:r>
    </w:p>
    <w:p w14:paraId="4C1D1577" w14:textId="77777777" w:rsidR="00215749" w:rsidRDefault="00215749"/>
    <w:p w14:paraId="12CD4A87" w14:textId="77777777" w:rsidR="00215749" w:rsidRDefault="00215749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>
    <w:nsid w:val="FFFFFF89"/>
    <w:multiLevelType w:val="singleLevel"/>
    <w:tmpl w:val="E1840F5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83444C8"/>
    <w:multiLevelType w:val="multilevel"/>
    <w:tmpl w:val="E5A6A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2957834"/>
    <w:multiLevelType w:val="hybridMultilevel"/>
    <w:tmpl w:val="64709B02"/>
    <w:lvl w:ilvl="0" w:tplc="D0CE1B3C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C82C9A"/>
    <w:multiLevelType w:val="hybridMultilevel"/>
    <w:tmpl w:val="63F07864"/>
    <w:lvl w:ilvl="0" w:tplc="A552E8B8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BC0320"/>
    <w:multiLevelType w:val="hybridMultilevel"/>
    <w:tmpl w:val="DC3C7298"/>
    <w:lvl w:ilvl="0" w:tplc="B92C4AE4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B440D4"/>
    <w:multiLevelType w:val="multilevel"/>
    <w:tmpl w:val="A85AF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226C1F"/>
    <w:multiLevelType w:val="hybridMultilevel"/>
    <w:tmpl w:val="49ACD974"/>
    <w:lvl w:ilvl="0" w:tplc="2A7A1916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B827DD"/>
    <w:multiLevelType w:val="multilevel"/>
    <w:tmpl w:val="F796F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4931B90"/>
    <w:multiLevelType w:val="multilevel"/>
    <w:tmpl w:val="303E4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C901CF9"/>
    <w:multiLevelType w:val="hybridMultilevel"/>
    <w:tmpl w:val="2F4A75D8"/>
    <w:lvl w:ilvl="0" w:tplc="62A25D7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2"/>
  </w:num>
  <w:num w:numId="3">
    <w:abstractNumId w:val="16"/>
  </w:num>
  <w:num w:numId="4">
    <w:abstractNumId w:val="13"/>
  </w:num>
  <w:num w:numId="5">
    <w:abstractNumId w:val="11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5"/>
  </w:num>
  <w:num w:numId="16">
    <w:abstractNumId w:val="19"/>
  </w:num>
  <w:num w:numId="17">
    <w:abstractNumId w:val="10"/>
  </w:num>
  <w:num w:numId="18">
    <w:abstractNumId w:val="18"/>
  </w:num>
  <w:num w:numId="19">
    <w:abstractNumId w:val="17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AD9"/>
    <w:rsid w:val="00022898"/>
    <w:rsid w:val="000247F5"/>
    <w:rsid w:val="00050A49"/>
    <w:rsid w:val="0005249B"/>
    <w:rsid w:val="00082F5A"/>
    <w:rsid w:val="000C42C1"/>
    <w:rsid w:val="000E3DB5"/>
    <w:rsid w:val="000E7DB1"/>
    <w:rsid w:val="00100552"/>
    <w:rsid w:val="00114099"/>
    <w:rsid w:val="00116DF2"/>
    <w:rsid w:val="001319BA"/>
    <w:rsid w:val="001466EF"/>
    <w:rsid w:val="00152031"/>
    <w:rsid w:val="0015658E"/>
    <w:rsid w:val="0017048A"/>
    <w:rsid w:val="00171DC0"/>
    <w:rsid w:val="00194B95"/>
    <w:rsid w:val="001A3E28"/>
    <w:rsid w:val="001C6B37"/>
    <w:rsid w:val="001D5012"/>
    <w:rsid w:val="00201D89"/>
    <w:rsid w:val="00215749"/>
    <w:rsid w:val="002620CC"/>
    <w:rsid w:val="00267C09"/>
    <w:rsid w:val="00286F4A"/>
    <w:rsid w:val="002A3167"/>
    <w:rsid w:val="002A78D9"/>
    <w:rsid w:val="002B6EBA"/>
    <w:rsid w:val="002D1703"/>
    <w:rsid w:val="002D5D6A"/>
    <w:rsid w:val="002E323B"/>
    <w:rsid w:val="002F23E3"/>
    <w:rsid w:val="002F5B4A"/>
    <w:rsid w:val="003014DB"/>
    <w:rsid w:val="00331618"/>
    <w:rsid w:val="003355AD"/>
    <w:rsid w:val="00396CF1"/>
    <w:rsid w:val="003A55B2"/>
    <w:rsid w:val="003A676B"/>
    <w:rsid w:val="003D506F"/>
    <w:rsid w:val="003E465B"/>
    <w:rsid w:val="004017E8"/>
    <w:rsid w:val="0044081B"/>
    <w:rsid w:val="004957E5"/>
    <w:rsid w:val="004A71F4"/>
    <w:rsid w:val="004B6662"/>
    <w:rsid w:val="004C5136"/>
    <w:rsid w:val="004E708E"/>
    <w:rsid w:val="004F4869"/>
    <w:rsid w:val="004F6C10"/>
    <w:rsid w:val="00510175"/>
    <w:rsid w:val="005151C2"/>
    <w:rsid w:val="00572106"/>
    <w:rsid w:val="0059145F"/>
    <w:rsid w:val="00605034"/>
    <w:rsid w:val="00610EE6"/>
    <w:rsid w:val="00612EB8"/>
    <w:rsid w:val="006138F7"/>
    <w:rsid w:val="006A20CF"/>
    <w:rsid w:val="006F7AC6"/>
    <w:rsid w:val="00764673"/>
    <w:rsid w:val="007D32D1"/>
    <w:rsid w:val="00832775"/>
    <w:rsid w:val="008468A7"/>
    <w:rsid w:val="00852A4F"/>
    <w:rsid w:val="0087242D"/>
    <w:rsid w:val="0089638B"/>
    <w:rsid w:val="008B0A11"/>
    <w:rsid w:val="008F0709"/>
    <w:rsid w:val="00934786"/>
    <w:rsid w:val="00961701"/>
    <w:rsid w:val="00990C49"/>
    <w:rsid w:val="009A0AD9"/>
    <w:rsid w:val="009B230B"/>
    <w:rsid w:val="009C61B2"/>
    <w:rsid w:val="009C70E6"/>
    <w:rsid w:val="009F2186"/>
    <w:rsid w:val="00A348B0"/>
    <w:rsid w:val="00A73711"/>
    <w:rsid w:val="00A80C5A"/>
    <w:rsid w:val="00A84BE8"/>
    <w:rsid w:val="00A907C4"/>
    <w:rsid w:val="00AA31FF"/>
    <w:rsid w:val="00AB2137"/>
    <w:rsid w:val="00AD3BCF"/>
    <w:rsid w:val="00B001DC"/>
    <w:rsid w:val="00B13FE8"/>
    <w:rsid w:val="00B5227F"/>
    <w:rsid w:val="00B6428D"/>
    <w:rsid w:val="00B919B1"/>
    <w:rsid w:val="00BA23C1"/>
    <w:rsid w:val="00BD0968"/>
    <w:rsid w:val="00BF77E8"/>
    <w:rsid w:val="00C01815"/>
    <w:rsid w:val="00C025F5"/>
    <w:rsid w:val="00C3727E"/>
    <w:rsid w:val="00CA0654"/>
    <w:rsid w:val="00CD7169"/>
    <w:rsid w:val="00D03B3C"/>
    <w:rsid w:val="00D14C0B"/>
    <w:rsid w:val="00D27D17"/>
    <w:rsid w:val="00D323D0"/>
    <w:rsid w:val="00D71BDF"/>
    <w:rsid w:val="00D76812"/>
    <w:rsid w:val="00DB3C1E"/>
    <w:rsid w:val="00DC384E"/>
    <w:rsid w:val="00DC7CC1"/>
    <w:rsid w:val="00E064A3"/>
    <w:rsid w:val="00E32F01"/>
    <w:rsid w:val="00E90AEB"/>
    <w:rsid w:val="00E9534D"/>
    <w:rsid w:val="00ED7FE2"/>
    <w:rsid w:val="00EE5FB9"/>
    <w:rsid w:val="00F02B32"/>
    <w:rsid w:val="00F11587"/>
    <w:rsid w:val="00F144C2"/>
    <w:rsid w:val="00F20C3F"/>
    <w:rsid w:val="00F946F4"/>
    <w:rsid w:val="00FA399B"/>
    <w:rsid w:val="00FE404D"/>
    <w:rsid w:val="00FF5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5BE1B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064A3"/>
    <w:pPr>
      <w:spacing w:after="0" w:line="240" w:lineRule="auto"/>
    </w:pPr>
    <w:rPr>
      <w:rFonts w:ascii="Times New Roman" w:hAnsi="Times New Roman" w:cs="Times New Roman"/>
      <w:color w:val="auto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0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0"/>
      <w:outlineLvl w:val="2"/>
    </w:pPr>
    <w:rPr>
      <w:rFonts w:asciiTheme="majorHAnsi" w:eastAsiaTheme="majorEastAsia" w:hAnsiTheme="majorHAnsi" w:cstheme="majorBidi"/>
      <w:sz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0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after="300"/>
      <w:contextualSpacing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sz w:val="32"/>
    </w:rPr>
  </w:style>
  <w:style w:type="paragraph" w:styleId="Title">
    <w:name w:val="Title"/>
    <w:basedOn w:val="Normal"/>
    <w:link w:val="TitleChar"/>
    <w:uiPriority w:val="1"/>
    <w:qFormat/>
    <w:pPr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ListNumber">
    <w:name w:val="List Number"/>
    <w:basedOn w:val="Normal"/>
    <w:uiPriority w:val="13"/>
    <w:qFormat/>
    <w:pPr>
      <w:numPr>
        <w:numId w:val="16"/>
      </w:numPr>
    </w:p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Bullet">
    <w:name w:val="List Bullet"/>
    <w:basedOn w:val="Normal"/>
    <w:uiPriority w:val="12"/>
    <w:qFormat/>
    <w:pPr>
      <w:numPr>
        <w:numId w:val="15"/>
      </w:numPr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uthor">
    <w:name w:val="Author"/>
    <w:basedOn w:val="Normal"/>
    <w:uiPriority w:val="3"/>
    <w:qFormat/>
    <w:pPr>
      <w:pBdr>
        <w:bottom w:val="single" w:sz="8" w:space="17" w:color="000000" w:themeColor="text1"/>
      </w:pBdr>
      <w:spacing w:after="64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000000" w:themeColor="tex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sz w:val="20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TableNormal"/>
    <w:uiPriority w:val="99"/>
    <w:pPr>
      <w:spacing w:after="0" w:line="240" w:lineRule="auto"/>
      <w:ind w:left="374"/>
    </w:pPr>
    <w:tblPr>
      <w:tblInd w:w="0" w:type="dxa"/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Header">
    <w:name w:val="header"/>
    <w:basedOn w:val="Normal"/>
    <w:link w:val="HeaderChar"/>
    <w:uiPriority w:val="99"/>
    <w:qFormat/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3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30"/>
    </w:rPr>
  </w:style>
  <w:style w:type="table" w:styleId="GridTable3-Accent1">
    <w:name w:val="Grid Table 3 Accent 1"/>
    <w:basedOn w:val="TableNormal"/>
    <w:uiPriority w:val="48"/>
    <w:rsid w:val="00C372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B2B5" w:themeColor="accent1" w:themeTint="99"/>
        <w:left w:val="single" w:sz="4" w:space="0" w:color="92B2B5" w:themeColor="accent1" w:themeTint="99"/>
        <w:bottom w:val="single" w:sz="4" w:space="0" w:color="92B2B5" w:themeColor="accent1" w:themeTint="99"/>
        <w:right w:val="single" w:sz="4" w:space="0" w:color="92B2B5" w:themeColor="accent1" w:themeTint="99"/>
        <w:insideH w:val="single" w:sz="4" w:space="0" w:color="92B2B5" w:themeColor="accent1" w:themeTint="99"/>
        <w:insideV w:val="single" w:sz="4" w:space="0" w:color="92B2B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5E6" w:themeFill="accent1" w:themeFillTint="33"/>
      </w:tcPr>
    </w:tblStylePr>
    <w:tblStylePr w:type="band1Horz">
      <w:tblPr/>
      <w:tcPr>
        <w:shd w:val="clear" w:color="auto" w:fill="DAE5E6" w:themeFill="accent1" w:themeFillTint="33"/>
      </w:tcPr>
    </w:tblStylePr>
    <w:tblStylePr w:type="neCell">
      <w:tblPr/>
      <w:tcPr>
        <w:tcBorders>
          <w:bottom w:val="single" w:sz="4" w:space="0" w:color="92B2B5" w:themeColor="accent1" w:themeTint="99"/>
        </w:tcBorders>
      </w:tcPr>
    </w:tblStylePr>
    <w:tblStylePr w:type="nwCell">
      <w:tblPr/>
      <w:tcPr>
        <w:tcBorders>
          <w:bottom w:val="single" w:sz="4" w:space="0" w:color="92B2B5" w:themeColor="accent1" w:themeTint="99"/>
        </w:tcBorders>
      </w:tcPr>
    </w:tblStylePr>
    <w:tblStylePr w:type="seCell">
      <w:tblPr/>
      <w:tcPr>
        <w:tcBorders>
          <w:top w:val="single" w:sz="4" w:space="0" w:color="92B2B5" w:themeColor="accent1" w:themeTint="99"/>
        </w:tcBorders>
      </w:tcPr>
    </w:tblStylePr>
    <w:tblStylePr w:type="swCell">
      <w:tblPr/>
      <w:tcPr>
        <w:tcBorders>
          <w:top w:val="single" w:sz="4" w:space="0" w:color="92B2B5" w:themeColor="accent1" w:themeTint="99"/>
        </w:tcBorders>
      </w:tcPr>
    </w:tblStylePr>
  </w:style>
  <w:style w:type="table" w:styleId="GridTable5Dark-Accent1">
    <w:name w:val="Grid Table 5 Dark Accent 1"/>
    <w:basedOn w:val="TableNormal"/>
    <w:uiPriority w:val="50"/>
    <w:rsid w:val="00C372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5E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3777A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3777A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3777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3777A" w:themeFill="accent1"/>
      </w:tcPr>
    </w:tblStylePr>
    <w:tblStylePr w:type="band1Vert">
      <w:tblPr/>
      <w:tcPr>
        <w:shd w:val="clear" w:color="auto" w:fill="B6CBCD" w:themeFill="accent1" w:themeFillTint="66"/>
      </w:tcPr>
    </w:tblStylePr>
    <w:tblStylePr w:type="band1Horz">
      <w:tblPr/>
      <w:tcPr>
        <w:shd w:val="clear" w:color="auto" w:fill="B6CBCD" w:themeFill="accent1" w:themeFillTint="66"/>
      </w:tcPr>
    </w:tblStylePr>
  </w:style>
  <w:style w:type="paragraph" w:customStyle="1" w:styleId="p1">
    <w:name w:val="p1"/>
    <w:basedOn w:val="Normal"/>
    <w:rsid w:val="00D03B3C"/>
    <w:pPr>
      <w:shd w:val="clear" w:color="auto" w:fill="000000"/>
    </w:pPr>
    <w:rPr>
      <w:rFonts w:ascii="Source Code Pro" w:hAnsi="Source Code Pro"/>
      <w:color w:val="28FE14"/>
    </w:rPr>
  </w:style>
  <w:style w:type="character" w:customStyle="1" w:styleId="s1">
    <w:name w:val="s1"/>
    <w:basedOn w:val="DefaultParagraphFont"/>
    <w:rsid w:val="00D03B3C"/>
  </w:style>
  <w:style w:type="character" w:customStyle="1" w:styleId="apple-converted-space">
    <w:name w:val="apple-converted-space"/>
    <w:basedOn w:val="DefaultParagraphFont"/>
    <w:rsid w:val="00D03B3C"/>
  </w:style>
  <w:style w:type="paragraph" w:customStyle="1" w:styleId="p2">
    <w:name w:val="p2"/>
    <w:basedOn w:val="Normal"/>
    <w:rsid w:val="00396CF1"/>
    <w:pPr>
      <w:shd w:val="clear" w:color="auto" w:fill="000000"/>
    </w:pPr>
    <w:rPr>
      <w:rFonts w:ascii="Source Code Pro" w:hAnsi="Source Code Pro"/>
      <w:color w:val="28FE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1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oe/Library/Containers/com.microsoft.Word/Data/Library/Caches/1033/TM10002081/Research%20Paper.dotx" TargetMode="External"/></Relationship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Research Paper.dotx</Template>
  <TotalTime>22</TotalTime>
  <Pages>2</Pages>
  <Words>108</Words>
  <Characters>616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Chavez</dc:creator>
  <cp:keywords/>
  <dc:description/>
  <cp:lastModifiedBy>Joe Chavez</cp:lastModifiedBy>
  <cp:revision>12</cp:revision>
  <cp:lastPrinted>2017-09-11T03:37:00Z</cp:lastPrinted>
  <dcterms:created xsi:type="dcterms:W3CDTF">2017-09-17T00:59:00Z</dcterms:created>
  <dcterms:modified xsi:type="dcterms:W3CDTF">2017-09-17T02:25:00Z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TF10002040</vt:lpwstr>
  </property>
</Properties>
</file>